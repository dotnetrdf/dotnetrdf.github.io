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DA" w:rsidRPr="00A56DDA" w:rsidRDefault="00A56DDA" w:rsidP="00A769C9">
      <w:pPr>
        <w:pStyle w:val="Heading1"/>
      </w:pPr>
      <w:r>
        <w:t>DEPRECATED – Please see Medusa.md for latest documentation</w:t>
      </w:r>
      <w:bookmarkStart w:id="0" w:name="_GoBack"/>
      <w:bookmarkEnd w:id="0"/>
    </w:p>
    <w:p w:rsidR="00A769C9" w:rsidRDefault="000D5529" w:rsidP="00A769C9">
      <w:pPr>
        <w:pStyle w:val="Heading1"/>
        <w:rPr>
          <w:sz w:val="48"/>
        </w:rPr>
      </w:pPr>
      <w:r>
        <w:rPr>
          <w:sz w:val="48"/>
        </w:rPr>
        <w:t>Medusa Query Engine Design</w:t>
      </w:r>
    </w:p>
    <w:p w:rsidR="00A769C9" w:rsidRDefault="00F845A4" w:rsidP="00E2678B">
      <w:pPr>
        <w:pStyle w:val="Heading2"/>
      </w:pPr>
      <w:r>
        <w:t>Medusa Query Engine</w:t>
      </w:r>
    </w:p>
    <w:p w:rsidR="00391269" w:rsidRDefault="00391269" w:rsidP="00A769C9">
      <w:r>
        <w:t>Libra</w:t>
      </w:r>
      <w:r w:rsidR="000D5529">
        <w:t>ry: dotNetRDF.dll</w:t>
      </w:r>
      <w:r w:rsidR="000D5529">
        <w:br/>
        <w:t>Version: TBD</w:t>
      </w:r>
      <w:r>
        <w:br/>
      </w:r>
      <w:r w:rsidR="000D5529">
        <w:t>Target Date: TBD</w:t>
      </w:r>
      <w:r>
        <w:br/>
        <w:t xml:space="preserve">Author: Rob </w:t>
      </w:r>
      <w:proofErr w:type="spellStart"/>
      <w:r>
        <w:t>Vesse</w:t>
      </w:r>
      <w:proofErr w:type="spellEnd"/>
      <w:r>
        <w:br/>
        <w:t>Proposed Implementer: Rob Vesse</w:t>
      </w:r>
      <w:r w:rsidR="0047778E">
        <w:br/>
        <w:t xml:space="preserve">Last Updated: </w:t>
      </w:r>
      <w:r w:rsidR="00A56DDA">
        <w:fldChar w:fldCharType="begin"/>
      </w:r>
      <w:r w:rsidR="00A56DDA">
        <w:instrText xml:space="preserve"> SAVEDATE   \* MERGEFORMAT </w:instrText>
      </w:r>
      <w:r w:rsidR="00A56DDA">
        <w:fldChar w:fldCharType="separate"/>
      </w:r>
      <w:r w:rsidR="00A56DDA">
        <w:rPr>
          <w:noProof/>
        </w:rPr>
        <w:t>09/06/2011 08:41:00</w:t>
      </w:r>
      <w:r w:rsidR="00A56DDA">
        <w:rPr>
          <w:noProof/>
        </w:rPr>
        <w:fldChar w:fldCharType="end"/>
      </w:r>
    </w:p>
    <w:p w:rsidR="00391269" w:rsidRDefault="00391269" w:rsidP="00391269">
      <w:pPr>
        <w:pStyle w:val="Heading2"/>
      </w:pPr>
      <w:r>
        <w:t>Required Features</w:t>
      </w:r>
    </w:p>
    <w:p w:rsidR="00391269" w:rsidRDefault="000D5529" w:rsidP="000D5529">
      <w:pPr>
        <w:pStyle w:val="ListParagraph"/>
        <w:numPr>
          <w:ilvl w:val="0"/>
          <w:numId w:val="1"/>
        </w:numPr>
      </w:pPr>
      <w:r>
        <w:t>Medusa Query Engine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0D5529" w:rsidP="00391269">
      <w:pPr>
        <w:pStyle w:val="ListParagraph"/>
        <w:numPr>
          <w:ilvl w:val="0"/>
          <w:numId w:val="2"/>
        </w:numPr>
      </w:pPr>
      <w:r>
        <w:t>None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0D5529" w:rsidP="00391269">
      <w:pPr>
        <w:pStyle w:val="ListParagraph"/>
        <w:numPr>
          <w:ilvl w:val="0"/>
          <w:numId w:val="2"/>
        </w:numPr>
      </w:pPr>
      <w:r>
        <w:t>None</w:t>
      </w:r>
    </w:p>
    <w:p w:rsidR="00391269" w:rsidRDefault="00391269" w:rsidP="00391269">
      <w:pPr>
        <w:pStyle w:val="Heading1"/>
      </w:pPr>
      <w:r>
        <w:t>Design</w:t>
      </w:r>
    </w:p>
    <w:p w:rsidR="00391269" w:rsidRDefault="000D5529" w:rsidP="000D5529">
      <w:pPr>
        <w:pStyle w:val="Heading2"/>
      </w:pPr>
      <w:r>
        <w:t>Medusa Query Engine</w:t>
      </w:r>
    </w:p>
    <w:p w:rsidR="000D5529" w:rsidRDefault="000D5529" w:rsidP="000D5529">
      <w:r>
        <w:t>The Medusa Query Engine is intended to be complimentary to the existing Leviathan Query Engine but designed to evaluate queries in a truly streaming fashion</w:t>
      </w:r>
      <w:r w:rsidR="004A30B2">
        <w:t>.  To this end the engine will be even more heavily based upon LINQ than the existing Leviathan engine.</w:t>
      </w:r>
    </w:p>
    <w:p w:rsidR="004A30B2" w:rsidRDefault="004A30B2" w:rsidP="000D5529">
      <w:r>
        <w:t xml:space="preserve">The engine will be implemented by creating a new </w:t>
      </w:r>
      <w:proofErr w:type="spellStart"/>
      <w:r>
        <w:t>ISparqlQueryAlgebraProcessor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&lt;Set&gt;, </w:t>
      </w:r>
      <w:proofErr w:type="spellStart"/>
      <w:r>
        <w:t>SparqlEvaluationContext</w:t>
      </w:r>
      <w:proofErr w:type="spellEnd"/>
      <w:r>
        <w:t>&gt;</w:t>
      </w:r>
    </w:p>
    <w:p w:rsidR="004A30B2" w:rsidRPr="000D5529" w:rsidRDefault="004A30B2" w:rsidP="000D5529">
      <w:r>
        <w:t xml:space="preserve">Will likely need a custom </w:t>
      </w:r>
      <w:proofErr w:type="spellStart"/>
      <w:r>
        <w:t>SparqlEvaluationContext</w:t>
      </w:r>
      <w:proofErr w:type="spellEnd"/>
      <w:r>
        <w:t xml:space="preserve"> implementation that will include </w:t>
      </w:r>
      <w:r w:rsidR="00F845A4">
        <w:t xml:space="preserve">a custom </w:t>
      </w:r>
      <w:proofErr w:type="spellStart"/>
      <w:r w:rsidR="00F845A4">
        <w:t>SparqlResultBinder</w:t>
      </w:r>
      <w:proofErr w:type="spellEnd"/>
      <w:r w:rsidR="00F845A4">
        <w:t xml:space="preserve"> that can work over the current </w:t>
      </w:r>
      <w:proofErr w:type="gramStart"/>
      <w:r w:rsidR="00F845A4">
        <w:t>Set</w:t>
      </w:r>
      <w:proofErr w:type="gramEnd"/>
      <w:r w:rsidR="00F845A4">
        <w:t xml:space="preserve"> for the current operator.</w:t>
      </w:r>
    </w:p>
    <w:p w:rsidR="00391269" w:rsidRPr="00391269" w:rsidRDefault="00391269" w:rsidP="00391269">
      <w:pPr>
        <w:pStyle w:val="Heading2"/>
      </w:pPr>
    </w:p>
    <w:sectPr w:rsidR="00391269" w:rsidRPr="00391269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26507"/>
    <w:multiLevelType w:val="hybridMultilevel"/>
    <w:tmpl w:val="EF8C6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5529"/>
    <w:rsid w:val="000D5529"/>
    <w:rsid w:val="00233A5F"/>
    <w:rsid w:val="002F04DA"/>
    <w:rsid w:val="00391269"/>
    <w:rsid w:val="0047778E"/>
    <w:rsid w:val="004A30B2"/>
    <w:rsid w:val="00526722"/>
    <w:rsid w:val="00822AFB"/>
    <w:rsid w:val="008E39C2"/>
    <w:rsid w:val="00A56DDA"/>
    <w:rsid w:val="00A769C9"/>
    <w:rsid w:val="00A805D3"/>
    <w:rsid w:val="00E2678B"/>
    <w:rsid w:val="00F254CA"/>
    <w:rsid w:val="00F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9C2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esse\Documents\mercurial\dotnetrdf-doc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78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Vesse</dc:creator>
  <cp:lastModifiedBy>Robert Vesse</cp:lastModifiedBy>
  <cp:revision>2</cp:revision>
  <dcterms:created xsi:type="dcterms:W3CDTF">2011-06-09T15:24:00Z</dcterms:created>
  <dcterms:modified xsi:type="dcterms:W3CDTF">2013-01-18T12:05:00Z</dcterms:modified>
</cp:coreProperties>
</file>